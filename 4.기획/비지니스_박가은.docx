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5B0075">
        <w:rPr>
          <w:rFonts w:hint="eastAsia"/>
          <w:lang w:eastAsia="ko-KR"/>
        </w:rPr>
        <w:t>대구여행</w:t>
      </w:r>
      <w:r w:rsidR="00100C76">
        <w:rPr>
          <w:rFonts w:hint="eastAsia"/>
          <w:lang w:eastAsia="ko-KR"/>
        </w:rPr>
        <w:t xml:space="preserve"> 커뮤니티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60720B" w:rsidP="0060720B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76775" cy="4676775"/>
            <wp:effectExtent l="0" t="0" r="9525" b="9525"/>
            <wp:docPr id="1" name="그림 1" descr="ëêµ¬ ë§í¬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êµ¬ ë§í¬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C6" w:rsidRDefault="00576FC6" w:rsidP="00576FC6">
      <w:pPr>
        <w:rPr>
          <w:lang w:eastAsia="ko-KR"/>
        </w:rPr>
      </w:pP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 w:rsidR="00017FC9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2B2ABD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017FC9" w:rsidP="002B2ABD">
            <w:pPr>
              <w:pStyle w:val="Tabletext"/>
              <w:rPr>
                <w:lang w:eastAsia="ko-KR"/>
              </w:rPr>
            </w:pPr>
            <w:r w:rsidRPr="00017FC9">
              <w:rPr>
                <w:rFonts w:hint="eastAsia"/>
                <w:lang w:eastAsia="ko-KR"/>
              </w:rPr>
              <w:t>2018-08-08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8A283B">
            <w:pPr>
              <w:pStyle w:val="Tabletext"/>
              <w:rPr>
                <w:lang w:eastAsia="ko-KR"/>
              </w:rPr>
            </w:pPr>
            <w:r w:rsidRPr="00017FC9">
              <w:rPr>
                <w:lang w:eastAsia="ko-KR"/>
              </w:rPr>
              <w:t>&lt;</w:t>
            </w:r>
            <w:r w:rsidRPr="00017FC9">
              <w:rPr>
                <w:rFonts w:hint="eastAsia"/>
                <w:lang w:eastAsia="ko-KR"/>
              </w:rPr>
              <w:t>1</w:t>
            </w:r>
            <w:r w:rsidRPr="00017FC9">
              <w:rPr>
                <w:lang w:eastAsia="ko-KR"/>
              </w:rPr>
              <w:t>.</w:t>
            </w:r>
            <w:r w:rsidRPr="00017FC9">
              <w:rPr>
                <w:rFonts w:hint="eastAsia"/>
                <w:lang w:eastAsia="ko-KR"/>
              </w:rPr>
              <w:t>0</w:t>
            </w:r>
            <w:r w:rsidR="000615CE" w:rsidRPr="00017FC9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350331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 커뮤니티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017FC9" w:rsidRDefault="00017FC9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박가은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B557EE" w:rsidP="002B2ABD">
            <w:pPr>
              <w:pStyle w:val="Tabletext"/>
              <w:rPr>
                <w:rFonts w:cs="Times New Roman"/>
                <w:lang w:eastAsia="ko-KR"/>
              </w:rPr>
            </w:pPr>
            <w:r>
              <w:rPr>
                <w:rFonts w:cs="Times New Roman" w:hint="eastAsia"/>
                <w:lang w:eastAsia="ko-KR"/>
              </w:rPr>
              <w:t>2018-08-22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B557EE">
            <w:pPr>
              <w:pStyle w:val="Tabletext"/>
              <w:rPr>
                <w:rFonts w:cs="Times New Roman"/>
              </w:rPr>
            </w:pPr>
            <w:r>
              <w:rPr>
                <w:rFonts w:cs="Times New Roman" w:hint="eastAsia"/>
                <w:lang w:eastAsia="ko-KR"/>
              </w:rPr>
              <w:t>페르소나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B557EE">
            <w:pPr>
              <w:pStyle w:val="Tabletext"/>
              <w:rPr>
                <w:rFonts w:cs="Times New Roman"/>
              </w:rPr>
            </w:pPr>
            <w:r>
              <w:rPr>
                <w:rFonts w:cs="Times New Roman" w:hint="eastAsia"/>
                <w:lang w:eastAsia="ko-KR"/>
              </w:rPr>
              <w:t>박가은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2B2ABD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 w:rsidP="002B2ABD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hint="eastAsia"/>
        </w:rPr>
        <w:lastRenderedPageBreak/>
        <w:t>목</w:t>
      </w:r>
      <w:r w:rsidR="00FC14FD">
        <w:rPr>
          <w:rFonts w:hint="eastAsia"/>
          <w:lang w:eastAsia="ko-KR"/>
        </w:rPr>
        <w:t xml:space="preserve"> </w:t>
      </w:r>
      <w:r>
        <w:rPr>
          <w:rFonts w:hint="eastAsia"/>
        </w:rPr>
        <w:t>차</w:t>
      </w:r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4D6292">
          <w:rPr>
            <w:rFonts w:asciiTheme="minorHAnsi" w:eastAsiaTheme="minorEastAsia" w:hAnsiTheme="minorHAnsi" w:cstheme="minorBidi" w:hint="eastAsia"/>
            <w:noProof/>
            <w:kern w:val="2"/>
            <w:szCs w:val="22"/>
            <w:lang w:eastAsia="ko-KR"/>
          </w:rPr>
          <w:t>이</w:t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E001F4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E001F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E001F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lastRenderedPageBreak/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EA68A1" w:rsidRDefault="000615CE" w:rsidP="00C02C47">
      <w:pPr>
        <w:pStyle w:val="1"/>
        <w:rPr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Start w:id="5" w:name="_Toc456598587"/>
      <w:bookmarkStart w:id="6" w:name="_Toc456600918"/>
      <w:bookmarkEnd w:id="0"/>
      <w:bookmarkEnd w:id="1"/>
      <w:bookmarkEnd w:id="2"/>
    </w:p>
    <w:p w:rsidR="00A348D0" w:rsidRDefault="00A348D0" w:rsidP="00C02C4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A348D0" w:rsidRPr="00C02C47" w:rsidRDefault="00A348D0" w:rsidP="00C02C47">
      <w:pPr>
        <w:rPr>
          <w:lang w:eastAsia="ko-KR"/>
        </w:rPr>
      </w:pPr>
    </w:p>
    <w:p w:rsidR="000615CE" w:rsidRDefault="008A283B">
      <w:pPr>
        <w:pStyle w:val="2"/>
        <w:rPr>
          <w:lang w:eastAsia="ko-KR"/>
        </w:rPr>
      </w:pPr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EF390C" w:rsidRPr="00EF390C" w:rsidRDefault="00EA68A1" w:rsidP="00EF390C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C02C47">
        <w:rPr>
          <w:rFonts w:hint="eastAsia"/>
          <w:i w:val="0"/>
          <w:color w:val="000000" w:themeColor="text1"/>
          <w:lang w:eastAsia="ko-KR"/>
        </w:rPr>
        <w:t xml:space="preserve"> </w:t>
      </w:r>
    </w:p>
    <w:p w:rsidR="00EF390C" w:rsidRDefault="00EF390C" w:rsidP="00EF390C">
      <w:pPr>
        <w:pStyle w:val="InfoBlue"/>
        <w:tabs>
          <w:tab w:val="clear" w:pos="162"/>
        </w:tabs>
        <w:spacing w:before="0"/>
        <w:ind w:left="0" w:firstLineChars="200" w:firstLine="400"/>
        <w:rPr>
          <w:i w:val="0"/>
          <w:color w:val="000000" w:themeColor="text1"/>
          <w:lang w:eastAsia="ko-KR"/>
        </w:rPr>
      </w:pPr>
    </w:p>
    <w:p w:rsidR="00127D5A" w:rsidRDefault="00EF390C" w:rsidP="00EF390C">
      <w:pPr>
        <w:pStyle w:val="InfoBlue"/>
        <w:tabs>
          <w:tab w:val="clear" w:pos="162"/>
        </w:tabs>
        <w:spacing w:before="0"/>
        <w:ind w:left="0" w:firstLineChars="200" w:firstLine="4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 xml:space="preserve">1. </w:t>
      </w:r>
      <w:r w:rsidR="00C02C47">
        <w:rPr>
          <w:rFonts w:hint="eastAsia"/>
          <w:i w:val="0"/>
          <w:color w:val="000000" w:themeColor="text1"/>
          <w:lang w:eastAsia="ko-KR"/>
        </w:rPr>
        <w:t xml:space="preserve">정보를 </w:t>
      </w:r>
      <w:proofErr w:type="spellStart"/>
      <w:r w:rsidR="00C02C47">
        <w:rPr>
          <w:rFonts w:hint="eastAsia"/>
          <w:i w:val="0"/>
          <w:color w:val="000000" w:themeColor="text1"/>
          <w:lang w:eastAsia="ko-KR"/>
        </w:rPr>
        <w:t>Api</w:t>
      </w:r>
      <w:proofErr w:type="spellEnd"/>
      <w:r w:rsidR="00C02C47">
        <w:rPr>
          <w:rFonts w:hint="eastAsia"/>
          <w:i w:val="0"/>
          <w:color w:val="000000" w:themeColor="text1"/>
          <w:lang w:eastAsia="ko-KR"/>
        </w:rPr>
        <w:t>로 가져오고 커뮤니티 페이지를 구성하여 실무에서 활용한다.</w:t>
      </w:r>
    </w:p>
    <w:p w:rsidR="00E13C38" w:rsidRDefault="00127D5A" w:rsidP="00EF390C">
      <w:pPr>
        <w:pStyle w:val="InfoBlue"/>
        <w:tabs>
          <w:tab w:val="clear" w:pos="162"/>
        </w:tabs>
        <w:spacing w:before="0"/>
        <w:ind w:left="0" w:firstLineChars="200" w:firstLine="40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2. 많이 검색한 여행지 추천상품</w:t>
      </w:r>
    </w:p>
    <w:p w:rsidR="00B9254C" w:rsidRDefault="00B9254C" w:rsidP="00E13C38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>
        <w:rPr>
          <w:i w:val="0"/>
          <w:color w:val="000000" w:themeColor="text1"/>
          <w:lang w:eastAsia="ko-KR"/>
        </w:rPr>
        <w:t xml:space="preserve"> </w:t>
      </w:r>
    </w:p>
    <w:p w:rsidR="009973E3" w:rsidRDefault="00EA68A1" w:rsidP="009973E3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="00C02C47">
        <w:rPr>
          <w:rFonts w:hint="eastAsia"/>
          <w:i w:val="0"/>
          <w:color w:val="000000" w:themeColor="text1"/>
          <w:lang w:eastAsia="ko-KR"/>
        </w:rPr>
        <w:t xml:space="preserve">: </w:t>
      </w:r>
    </w:p>
    <w:p w:rsidR="009973E3" w:rsidRDefault="009973E3" w:rsidP="009973E3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</w:p>
    <w:p w:rsidR="009973E3" w:rsidRDefault="00A348D0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사용자 맞춤 여행정보 제공</w:t>
      </w:r>
    </w:p>
    <w:p w:rsidR="00777F2A" w:rsidRDefault="00777F2A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여행 정보 제공</w:t>
      </w:r>
    </w:p>
    <w:p w:rsidR="002151AA" w:rsidRDefault="00777F2A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>커뮤니티 생성</w:t>
      </w:r>
    </w:p>
    <w:p w:rsidR="00F346A3" w:rsidRPr="00F346A3" w:rsidRDefault="00B44A6B" w:rsidP="009A2B43">
      <w:pPr>
        <w:pStyle w:val="InfoBlue"/>
        <w:numPr>
          <w:ilvl w:val="0"/>
          <w:numId w:val="8"/>
        </w:numPr>
        <w:tabs>
          <w:tab w:val="clear" w:pos="162"/>
        </w:tabs>
        <w:spacing w:before="0"/>
        <w:rPr>
          <w:i w:val="0"/>
          <w:color w:val="000000" w:themeColor="text1"/>
          <w:lang w:eastAsia="ko-KR"/>
        </w:rPr>
      </w:pPr>
      <w:r>
        <w:rPr>
          <w:rFonts w:hint="eastAsia"/>
          <w:i w:val="0"/>
          <w:color w:val="000000" w:themeColor="text1"/>
          <w:lang w:eastAsia="ko-KR"/>
        </w:rPr>
        <w:t xml:space="preserve">추천 </w:t>
      </w:r>
      <w:r w:rsidR="00A348D0">
        <w:rPr>
          <w:rFonts w:hint="eastAsia"/>
          <w:i w:val="0"/>
          <w:color w:val="000000" w:themeColor="text1"/>
          <w:lang w:eastAsia="ko-KR"/>
        </w:rPr>
        <w:t>숙소</w:t>
      </w:r>
      <w:r w:rsidR="00F346A3">
        <w:rPr>
          <w:rFonts w:hint="eastAsia"/>
          <w:i w:val="0"/>
          <w:color w:val="000000" w:themeColor="text1"/>
          <w:lang w:eastAsia="ko-KR"/>
        </w:rPr>
        <w:t xml:space="preserve"> 정보 제공</w:t>
      </w: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777F2A" w:rsidRDefault="00777F2A" w:rsidP="00777F2A">
      <w:pPr>
        <w:autoSpaceDE w:val="0"/>
        <w:autoSpaceDN w:val="0"/>
        <w:adjustRightInd w:val="0"/>
        <w:rPr>
          <w:rFonts w:ascii="Times New Roman" w:cs="Times New Roman"/>
          <w:color w:val="000000" w:themeColor="text1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lang w:eastAsia="ko-KR"/>
        </w:rPr>
        <w:t xml:space="preserve">이해관계자와 고객환경에 맞게 </w:t>
      </w:r>
      <w:r>
        <w:rPr>
          <w:rFonts w:hint="eastAsia"/>
          <w:color w:val="000000" w:themeColor="text1"/>
          <w:lang w:val="ko-KR" w:eastAsia="ko-KR"/>
        </w:rPr>
        <w:t>크게 이해 관계자 와 초기분석으로 나뉜다</w:t>
      </w:r>
      <w:r>
        <w:rPr>
          <w:rFonts w:ascii="Times New Roman" w:cs="Times New Roman"/>
          <w:color w:val="000000" w:themeColor="text1"/>
          <w:lang w:eastAsia="ko-KR"/>
        </w:rPr>
        <w:t>.</w:t>
      </w:r>
    </w:p>
    <w:p w:rsidR="00777F2A" w:rsidRDefault="00777F2A" w:rsidP="00777F2A">
      <w:pPr>
        <w:rPr>
          <w:color w:val="000000" w:themeColor="text1"/>
          <w:lang w:val="ko-KR" w:eastAsia="ko-KR"/>
        </w:rPr>
      </w:pPr>
      <w:r>
        <w:rPr>
          <w:rFonts w:hint="eastAsia"/>
          <w:color w:val="000000" w:themeColor="text1"/>
          <w:lang w:val="ko-KR" w:eastAsia="ko-KR"/>
        </w:rPr>
        <w:t>이해관계자에 사용자와 초기 분석의 구매와 검색까지 구현함</w:t>
      </w:r>
    </w:p>
    <w:p w:rsidR="00777F2A" w:rsidRDefault="00777F2A" w:rsidP="00777F2A">
      <w:pPr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4A2C95" w:rsidRPr="00777F2A" w:rsidRDefault="004A2C95" w:rsidP="004A7BEE">
      <w:pPr>
        <w:rPr>
          <w:lang w:eastAsia="ko-KR"/>
        </w:rPr>
      </w:pPr>
    </w:p>
    <w:p w:rsidR="00345ABE" w:rsidRDefault="000615CE" w:rsidP="00345AB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015A68" w:rsidRDefault="00015A68" w:rsidP="00920029">
      <w:pPr>
        <w:rPr>
          <w:lang w:eastAsia="ko-KR"/>
        </w:rPr>
      </w:pPr>
      <w:r>
        <w:rPr>
          <w:rFonts w:hint="eastAsia"/>
          <w:lang w:eastAsia="ko-KR"/>
        </w:rPr>
        <w:t xml:space="preserve">대구 관광안내 </w:t>
      </w:r>
      <w:hyperlink r:id="rId11" w:history="1">
        <w:r w:rsidRPr="00F84026">
          <w:rPr>
            <w:rStyle w:val="ae"/>
            <w:lang w:eastAsia="ko-KR"/>
          </w:rPr>
          <w:t>http://tour.daegu.go.kr/kor/index.do</w:t>
        </w:r>
      </w:hyperlink>
    </w:p>
    <w:p w:rsidR="002151AA" w:rsidRPr="00920029" w:rsidRDefault="002151AA" w:rsidP="00920029">
      <w:pPr>
        <w:rPr>
          <w:color w:val="0000FF"/>
          <w:u w:val="single"/>
          <w:lang w:eastAsia="ko-KR"/>
        </w:rPr>
      </w:pPr>
      <w:r>
        <w:rPr>
          <w:b/>
          <w:bCs/>
          <w:lang w:eastAsia="ko-KR"/>
        </w:rPr>
        <w:br w:type="page"/>
      </w:r>
    </w:p>
    <w:p w:rsidR="00A94869" w:rsidRPr="009973E3" w:rsidRDefault="00345ABE" w:rsidP="00777F2A">
      <w:pPr>
        <w:pStyle w:val="1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lastRenderedPageBreak/>
        <w:t>2</w:t>
      </w:r>
      <w:r>
        <w:rPr>
          <w:rFonts w:hint="eastAsia"/>
          <w:lang w:eastAsia="ko-KR"/>
        </w:rPr>
        <w:t xml:space="preserve">. </w:t>
      </w:r>
      <w:r w:rsidR="00A94869">
        <w:rPr>
          <w:rFonts w:hint="eastAsia"/>
          <w:lang w:eastAsia="ko-KR"/>
        </w:rPr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7F0228" w:rsidRPr="007F0228" w:rsidRDefault="007F0228">
      <w:pPr>
        <w:widowControl/>
        <w:spacing w:line="240" w:lineRule="auto"/>
        <w:rPr>
          <w:rFonts w:hAnsi="굴림"/>
          <w:lang w:eastAsia="ko-KR"/>
        </w:rPr>
      </w:pP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7F0228" w:rsidRDefault="007F0228">
      <w:pPr>
        <w:widowControl/>
        <w:spacing w:line="240" w:lineRule="auto"/>
        <w:rPr>
          <w:rFonts w:cs="Times New Roman"/>
          <w:b/>
          <w:bCs/>
          <w:sz w:val="24"/>
          <w:szCs w:val="24"/>
          <w:lang w:eastAsia="ko-KR"/>
        </w:rPr>
      </w:pPr>
      <w:bookmarkStart w:id="14" w:name="_GoBack"/>
      <w:bookmarkEnd w:id="3"/>
      <w:bookmarkEnd w:id="4"/>
      <w:bookmarkEnd w:id="14"/>
      <w:r>
        <w:rPr>
          <w:rFonts w:cs="Times New Roman"/>
          <w:lang w:eastAsia="ko-KR"/>
        </w:rPr>
        <w:br w:type="page"/>
      </w:r>
    </w:p>
    <w:p w:rsidR="000615CE" w:rsidRPr="00777F2A" w:rsidRDefault="009061AD" w:rsidP="009A2B43">
      <w:pPr>
        <w:pStyle w:val="1"/>
        <w:numPr>
          <w:ilvl w:val="0"/>
          <w:numId w:val="2"/>
        </w:numPr>
        <w:rPr>
          <w:rFonts w:cs="Times New Roman"/>
          <w:lang w:eastAsia="ko-KR"/>
        </w:rPr>
      </w:pPr>
      <w:r w:rsidRPr="00777F2A">
        <w:rPr>
          <w:rFonts w:cs="Times New Roman"/>
          <w:lang w:eastAsia="ko-KR"/>
        </w:rPr>
        <w:lastRenderedPageBreak/>
        <w:t>AS-IS</w:t>
      </w:r>
      <w:r w:rsidRPr="00777F2A"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5" w:name="_Toc436203379"/>
      <w:bookmarkStart w:id="16" w:name="_Toc452813579"/>
      <w:bookmarkStart w:id="17" w:name="_Ref13305939"/>
      <w:bookmarkStart w:id="18" w:name="_Toc467492726"/>
      <w:r>
        <w:rPr>
          <w:rFonts w:hint="eastAsia"/>
          <w:lang w:eastAsia="ko-KR"/>
        </w:rPr>
        <w:t>사용자 관점</w:t>
      </w:r>
    </w:p>
    <w:p w:rsidR="009061AD" w:rsidRPr="00D13E24" w:rsidRDefault="00D13E24" w:rsidP="009061AD">
      <w:pPr>
        <w:pStyle w:val="3"/>
        <w:rPr>
          <w:lang w:eastAsia="ko-KR"/>
        </w:rPr>
      </w:pPr>
      <w:r>
        <w:rPr>
          <w:rFonts w:hint="eastAsia"/>
          <w:lang w:eastAsia="ko-KR"/>
        </w:rPr>
        <w:t>홈페이지 이용자</w:t>
      </w:r>
      <w:r w:rsidR="00225C1C">
        <w:rPr>
          <w:rFonts w:hint="eastAsia"/>
          <w:lang w:eastAsia="ko-KR"/>
        </w:rPr>
        <w:t xml:space="preserve"> (</w:t>
      </w:r>
      <w:proofErr w:type="spellStart"/>
      <w:r w:rsidR="00225C1C">
        <w:rPr>
          <w:rFonts w:hint="eastAsia"/>
          <w:lang w:eastAsia="ko-KR"/>
        </w:rPr>
        <w:t>첫방문</w:t>
      </w:r>
      <w:proofErr w:type="spellEnd"/>
      <w:r w:rsidR="00225C1C">
        <w:rPr>
          <w:rFonts w:hint="eastAsia"/>
          <w:lang w:eastAsia="ko-KR"/>
        </w:rPr>
        <w:t xml:space="preserve">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5"/>
          <w:bookmarkEnd w:id="16"/>
          <w:bookmarkEnd w:id="17"/>
          <w:bookmarkEnd w:id="18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3FD7" w:rsidRDefault="000E3FD7" w:rsidP="009A2B4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여행일정리스트 카테고리에서 </w:t>
            </w:r>
            <w:r w:rsidR="0035460F">
              <w:rPr>
                <w:rFonts w:hint="eastAsia"/>
                <w:lang w:eastAsia="ko-KR"/>
              </w:rPr>
              <w:t xml:space="preserve">상단에 </w:t>
            </w:r>
            <w:r w:rsidR="00415725">
              <w:rPr>
                <w:rFonts w:hint="eastAsia"/>
                <w:lang w:eastAsia="ko-KR"/>
              </w:rPr>
              <w:t xml:space="preserve">상관없는 </w:t>
            </w:r>
            <w:r>
              <w:rPr>
                <w:rFonts w:hint="eastAsia"/>
                <w:lang w:eastAsia="ko-KR"/>
              </w:rPr>
              <w:t xml:space="preserve">축제 정보를 제공하여 </w:t>
            </w:r>
            <w:r w:rsidR="0035460F">
              <w:rPr>
                <w:rFonts w:hint="eastAsia"/>
                <w:lang w:eastAsia="ko-KR"/>
              </w:rPr>
              <w:t>카테고리 구분이 모호함</w:t>
            </w:r>
          </w:p>
          <w:p w:rsidR="0035460F" w:rsidRDefault="0035460F" w:rsidP="009A2B4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여행일정을 선택하였을 때 지도로 바로 넘어감</w:t>
            </w:r>
          </w:p>
          <w:p w:rsidR="00900933" w:rsidRDefault="00093772" w:rsidP="0090093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 일정</w:t>
            </w:r>
            <w:r w:rsidR="00A2612F">
              <w:rPr>
                <w:rFonts w:hint="eastAsia"/>
                <w:lang w:eastAsia="ko-KR"/>
              </w:rPr>
              <w:t>을 비교하고 쉽게 찾을 수 있는</w:t>
            </w:r>
            <w:r>
              <w:rPr>
                <w:rFonts w:hint="eastAsia"/>
                <w:lang w:eastAsia="ko-KR"/>
              </w:rPr>
              <w:t xml:space="preserve"> 상세 옵션이 부족</w:t>
            </w:r>
          </w:p>
          <w:p w:rsidR="00A2612F" w:rsidRDefault="00A2612F" w:rsidP="00900933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 일정이 어떤 연령별로 인기가 있는지 세분화 부족</w:t>
            </w:r>
          </w:p>
          <w:p w:rsidR="00093772" w:rsidRDefault="00A2612F" w:rsidP="00140B2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사람들이 많이 검색하는 단어가 뜨지 않는다</w:t>
            </w:r>
            <w:r w:rsidR="00140B28">
              <w:rPr>
                <w:rFonts w:hint="eastAsia"/>
                <w:lang w:eastAsia="ko-KR"/>
              </w:rPr>
              <w:t>.</w:t>
            </w:r>
          </w:p>
          <w:p w:rsidR="007B4352" w:rsidRDefault="00140B28" w:rsidP="006C2CEF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상단의 로고를 눌러도 메인 홈페이지로 연결되지 않음.</w:t>
            </w:r>
          </w:p>
          <w:p w:rsidR="00244887" w:rsidRPr="000E3FD7" w:rsidRDefault="00244887" w:rsidP="006C2CEF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하위 카테고리 선택 후 같은 상단 내 다른 하위를 선택하려면 다시 상단 카테고리를 선택 후 들어가야 함.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0E3FD7" w:rsidRDefault="00225C1C" w:rsidP="0047689D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정보를 이용하고 싶은 첫 방문자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3FD7" w:rsidRDefault="00415725" w:rsidP="00A2612F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필요 없는 정보를 내리려 </w:t>
            </w:r>
            <w:r w:rsidR="000E3FD7">
              <w:rPr>
                <w:rFonts w:hint="eastAsia"/>
                <w:lang w:eastAsia="ko-KR"/>
              </w:rPr>
              <w:t>많은 스크롤을 내려야 하므로 불편을 줌</w:t>
            </w:r>
          </w:p>
          <w:p w:rsidR="0047689D" w:rsidRDefault="0035460F" w:rsidP="00A2612F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여행일정을 한 눈에 보기 어렵다.</w:t>
            </w:r>
          </w:p>
          <w:p w:rsidR="00A2612F" w:rsidRDefault="00A2612F" w:rsidP="00A2612F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 옵션이 없으므로 글을 하나하나 읽어가며 비교해 봐야 한다.</w:t>
            </w:r>
          </w:p>
          <w:p w:rsidR="00140B28" w:rsidRDefault="00A2612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자신에게 맞는 여행 일정을 쉽게 찾아 볼 수 없다.</w:t>
            </w:r>
          </w:p>
          <w:p w:rsidR="00140B28" w:rsidRDefault="006C2CE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처음 여행해보거나 사이트를 이용하는 이용자들에게 키워드를 제공하지 않아 무엇을 검색 해야 하는 지 방황하여 흥미를 떨어</w:t>
            </w:r>
            <w:r w:rsidR="00C855C6">
              <w:rPr>
                <w:rFonts w:hint="eastAsia"/>
                <w:lang w:eastAsia="ko-KR"/>
              </w:rPr>
              <w:t>트</w:t>
            </w:r>
            <w:r>
              <w:rPr>
                <w:rFonts w:hint="eastAsia"/>
                <w:lang w:eastAsia="ko-KR"/>
              </w:rPr>
              <w:t>릴 수 있음.</w:t>
            </w:r>
          </w:p>
          <w:p w:rsidR="006C2CEF" w:rsidRDefault="006C2CE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 홈페이지로 가기 위해서 계속해서 뒤로</w:t>
            </w:r>
            <w:r w:rsidR="00C855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가기를 눌러야</w:t>
            </w:r>
            <w:r w:rsidR="00C855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  <w:p w:rsidR="00244887" w:rsidRPr="000E3FD7" w:rsidRDefault="00C014DF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 하위 카테고리를 선택하려면 다시 상단 카테고리부터 찾아야 하기 때문에 불편함.</w:t>
            </w:r>
          </w:p>
        </w:tc>
      </w:tr>
      <w:tr w:rsidR="00F060DA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 w:rsidR="000E3FD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71CD0" w:rsidRDefault="00471CD0" w:rsidP="009A2B43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축제 정보 카테고리를 따로 개설한다.</w:t>
            </w:r>
          </w:p>
          <w:p w:rsidR="007B4352" w:rsidRDefault="00471CD0" w:rsidP="00225C1C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여행일정을 선택했을 때 텍스트 형식으로 먼저 보고 지도로 넘어가게 끔 한다.</w:t>
            </w:r>
          </w:p>
          <w:p w:rsidR="00A2612F" w:rsidRDefault="00A2612F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여행테마 옵션을 넣어 원하는 테마를 한번에 </w:t>
            </w:r>
            <w:r>
              <w:rPr>
                <w:rFonts w:hint="eastAsia"/>
                <w:lang w:eastAsia="ko-KR"/>
              </w:rPr>
              <w:lastRenderedPageBreak/>
              <w:t>찾을 수 있도록 한다.</w:t>
            </w:r>
          </w:p>
          <w:p w:rsidR="00415725" w:rsidRDefault="00415725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이용자의 나이를 수집해서 연령 별 검색 창을 만든다.</w:t>
            </w:r>
          </w:p>
          <w:p w:rsidR="00A2612F" w:rsidRDefault="00A2612F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많이 검색하는 추천 </w:t>
            </w:r>
            <w:proofErr w:type="spellStart"/>
            <w:r>
              <w:rPr>
                <w:rFonts w:hint="eastAsia"/>
                <w:lang w:eastAsia="ko-KR"/>
              </w:rPr>
              <w:t>검색어</w:t>
            </w:r>
            <w:proofErr w:type="spellEnd"/>
            <w:r>
              <w:rPr>
                <w:rFonts w:hint="eastAsia"/>
                <w:lang w:eastAsia="ko-KR"/>
              </w:rPr>
              <w:t xml:space="preserve"> 기능을 넣는다.</w:t>
            </w:r>
          </w:p>
          <w:p w:rsidR="002C3030" w:rsidRDefault="002C3030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로고에 메인</w:t>
            </w:r>
            <w:r w:rsidR="003301D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 돌아갈 수 있도록 한다.</w:t>
            </w:r>
          </w:p>
          <w:p w:rsidR="00C014DF" w:rsidRPr="00471CD0" w:rsidRDefault="00C014DF" w:rsidP="00A2612F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하위 카테고리 선택 시 다른 하위 목록들은 옆 사이드 바에 위치해 둔다.</w:t>
            </w:r>
          </w:p>
        </w:tc>
      </w:tr>
    </w:tbl>
    <w:p w:rsidR="00777F2A" w:rsidRPr="00777F2A" w:rsidRDefault="00777F2A" w:rsidP="008664B5">
      <w:pPr>
        <w:pStyle w:val="a9"/>
        <w:ind w:left="0"/>
        <w:rPr>
          <w:rFonts w:cs="Times New Roman"/>
          <w:lang w:eastAsia="ko-KR"/>
        </w:rPr>
      </w:pPr>
    </w:p>
    <w:p w:rsidR="00225C1C" w:rsidRPr="00D13E24" w:rsidRDefault="009061AD" w:rsidP="00225C1C">
      <w:pPr>
        <w:pStyle w:val="3"/>
        <w:rPr>
          <w:lang w:eastAsia="ko-KR"/>
        </w:rPr>
      </w:pPr>
      <w:r>
        <w:rPr>
          <w:lang w:eastAsia="ko-KR"/>
        </w:rPr>
        <w:t>.</w:t>
      </w:r>
      <w:r w:rsidR="00225C1C" w:rsidRPr="00225C1C">
        <w:rPr>
          <w:rFonts w:hint="eastAsia"/>
          <w:lang w:eastAsia="ko-KR"/>
        </w:rPr>
        <w:t xml:space="preserve"> </w:t>
      </w:r>
      <w:r w:rsidR="00225C1C">
        <w:rPr>
          <w:rFonts w:hint="eastAsia"/>
          <w:lang w:eastAsia="ko-KR"/>
        </w:rPr>
        <w:t>홈페이지 이용자</w:t>
      </w:r>
      <w:r w:rsidR="00093772">
        <w:rPr>
          <w:rFonts w:hint="eastAsia"/>
          <w:lang w:eastAsia="ko-KR"/>
        </w:rPr>
        <w:t xml:space="preserve"> (자주 쓰는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25C1C" w:rsidTr="00140B2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Default="00900933" w:rsidP="00140B2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 게시판마다 가장 인기가 있고 신뢰성 있는 글을 찾을 수 없음</w:t>
            </w:r>
          </w:p>
          <w:p w:rsidR="00900933" w:rsidRPr="000E3FD7" w:rsidRDefault="00900933" w:rsidP="00140B28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여행 정보나 글을 많이 제공하는 이용자에 대한 혜택이 없음 </w:t>
            </w:r>
          </w:p>
        </w:tc>
      </w:tr>
      <w:tr w:rsidR="00225C1C" w:rsidTr="00140B2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Pr="000E3FD7" w:rsidRDefault="00900933" w:rsidP="00140B28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사이트를 자주 이용하는 이용자</w:t>
            </w:r>
          </w:p>
        </w:tc>
      </w:tr>
      <w:tr w:rsidR="00225C1C" w:rsidTr="00140B2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Default="00FF24A0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게시판을 대표하는 </w:t>
            </w:r>
          </w:p>
          <w:p w:rsidR="00FF24A0" w:rsidRPr="000E3FD7" w:rsidRDefault="00FF24A0" w:rsidP="00140B28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정보나 글을 많이 작성해도 느껴지는 기쁨이나 보람이 없음</w:t>
            </w:r>
            <w:r w:rsidR="003C6227">
              <w:rPr>
                <w:rFonts w:hint="eastAsia"/>
                <w:lang w:eastAsia="ko-KR"/>
              </w:rPr>
              <w:t>.</w:t>
            </w:r>
          </w:p>
        </w:tc>
      </w:tr>
      <w:tr w:rsidR="00225C1C" w:rsidRPr="000F44F0" w:rsidTr="00140B2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5C1C" w:rsidRDefault="00225C1C" w:rsidP="00140B28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25C1C" w:rsidRPr="00471CD0" w:rsidRDefault="00FF24A0" w:rsidP="00140B28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여행자 등급을 생성한다.</w:t>
            </w:r>
            <w:r w:rsidR="00225C1C">
              <w:rPr>
                <w:rFonts w:hint="eastAsia"/>
                <w:lang w:eastAsia="ko-KR"/>
              </w:rPr>
              <w:t xml:space="preserve"> </w:t>
            </w:r>
          </w:p>
        </w:tc>
      </w:tr>
    </w:tbl>
    <w:p w:rsidR="009061AD" w:rsidRPr="00225C1C" w:rsidRDefault="009061AD" w:rsidP="00EC3758">
      <w:pPr>
        <w:rPr>
          <w:lang w:eastAsia="ko-KR"/>
        </w:rPr>
      </w:pP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B4352" w:rsidRDefault="00EA712D" w:rsidP="009A2B43">
            <w:pPr>
              <w:pStyle w:val="InfoBlue"/>
              <w:numPr>
                <w:ilvl w:val="0"/>
                <w:numId w:val="6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전체 교육 과정 중 과제 진행 가능한 기간은 1개월</w:t>
            </w:r>
          </w:p>
          <w:p w:rsidR="00F346A3" w:rsidRPr="007B4352" w:rsidRDefault="007B4352" w:rsidP="009A2B43">
            <w:pPr>
              <w:pStyle w:val="InfoBlue"/>
              <w:numPr>
                <w:ilvl w:val="0"/>
                <w:numId w:val="6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지도 </w:t>
            </w:r>
            <w:proofErr w:type="spellStart"/>
            <w:r>
              <w:rPr>
                <w:rFonts w:hint="eastAsia"/>
                <w:i w:val="0"/>
                <w:color w:val="auto"/>
                <w:lang w:eastAsia="ko-KR"/>
              </w:rPr>
              <w:t>api</w:t>
            </w:r>
            <w:proofErr w:type="spellEnd"/>
            <w:r>
              <w:rPr>
                <w:rFonts w:hint="eastAsia"/>
                <w:i w:val="0"/>
                <w:color w:val="auto"/>
                <w:lang w:eastAsia="ko-KR"/>
              </w:rPr>
              <w:t xml:space="preserve"> 데이터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471CD0" w:rsidRDefault="00F346A3" w:rsidP="00A94869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개발자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CE47B7" w:rsidP="009A2B43">
            <w:pPr>
              <w:pStyle w:val="a9"/>
              <w:numPr>
                <w:ilvl w:val="0"/>
                <w:numId w:val="7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 시간이 짧음</w:t>
            </w:r>
          </w:p>
          <w:p w:rsidR="00CE47B7" w:rsidRPr="00471CD0" w:rsidRDefault="00CE47B7" w:rsidP="009A2B43">
            <w:pPr>
              <w:pStyle w:val="a9"/>
              <w:numPr>
                <w:ilvl w:val="0"/>
                <w:numId w:val="7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지도 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에 대한 내용을 알아</w:t>
            </w:r>
            <w:r w:rsidR="004B06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봐야</w:t>
            </w:r>
            <w:r w:rsidR="004B06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A94869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CD1EAF" w:rsidRDefault="00CD1EAF" w:rsidP="009A2B43">
            <w:pPr>
              <w:pStyle w:val="InfoBlue"/>
              <w:numPr>
                <w:ilvl w:val="0"/>
                <w:numId w:val="10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설계를 최소한의 수정을 할 수 있게 9월초 ~ 중순까지 끝내기. 교육 단위기간(2018/11/22)까지 홈페이지 상세 페이지 및 코딩으로 웹 페이지 구현.</w:t>
            </w:r>
          </w:p>
        </w:tc>
      </w:tr>
    </w:tbl>
    <w:p w:rsidR="00777F2A" w:rsidRDefault="00777F2A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  <w:bookmarkStart w:id="19" w:name="_Toc447960005"/>
      <w:bookmarkStart w:id="20" w:name="_Toc452813581"/>
      <w:bookmarkStart w:id="21" w:name="_Toc467492727"/>
      <w:bookmarkStart w:id="22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lastRenderedPageBreak/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9"/>
      <w:bookmarkEnd w:id="20"/>
      <w:bookmarkEnd w:id="21"/>
    </w:p>
    <w:p w:rsidR="000615CE" w:rsidRDefault="000615CE" w:rsidP="00FE5799">
      <w:pPr>
        <w:pStyle w:val="2"/>
        <w:widowControl/>
        <w:rPr>
          <w:lang w:eastAsia="ko-KR"/>
        </w:rPr>
      </w:pPr>
      <w:bookmarkStart w:id="23" w:name="_Toc425054385"/>
      <w:bookmarkStart w:id="24" w:name="_Toc342757863"/>
      <w:bookmarkStart w:id="25" w:name="_Toc346297772"/>
      <w:bookmarkStart w:id="26" w:name="_Toc422186478"/>
      <w:bookmarkStart w:id="27" w:name="_Toc436203383"/>
      <w:bookmarkStart w:id="28" w:name="_Toc452813587"/>
      <w:bookmarkStart w:id="29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F86505" w:rsidRPr="00F86505" w:rsidRDefault="00141594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쇼핑몰이용자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316C9C" w:rsidRDefault="00316C9C" w:rsidP="00316C9C">
            <w:pPr>
              <w:pStyle w:val="InfoBlue"/>
              <w:ind w:left="0"/>
              <w:rPr>
                <w:i w:val="0"/>
                <w:color w:val="FF0000"/>
                <w:lang w:eastAsia="ko-KR"/>
              </w:rPr>
            </w:pPr>
            <w:r w:rsidRPr="00316C9C">
              <w:rPr>
                <w:rFonts w:hint="eastAsia"/>
                <w:i w:val="0"/>
                <w:color w:val="auto"/>
                <w:lang w:eastAsia="ko-KR"/>
              </w:rPr>
              <w:t>여행초보자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9F4" w:rsidRPr="009375DF" w:rsidRDefault="000533DE" w:rsidP="009375DF">
            <w:pPr>
              <w:pStyle w:val="InfoBlue"/>
              <w:ind w:left="0"/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졸업 후 첫 여행에 대한 정보를 찾기 위해 사이트를 방문함</w:t>
            </w:r>
            <w:r w:rsidR="00E949F4">
              <w:rPr>
                <w:rFonts w:hint="eastAsia"/>
                <w:i w:val="0"/>
                <w:color w:val="auto"/>
                <w:lang w:eastAsia="ko-KR"/>
              </w:rPr>
              <w:t>.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0F2FB5" w:rsidP="00316C9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회원 가입</w:t>
            </w:r>
            <w:r w:rsidR="009375DF">
              <w:rPr>
                <w:rFonts w:hint="eastAsia"/>
                <w:i w:val="0"/>
                <w:color w:val="auto"/>
                <w:lang w:eastAsia="ko-KR"/>
              </w:rPr>
              <w:t xml:space="preserve"> </w:t>
            </w:r>
            <w:r>
              <w:rPr>
                <w:rFonts w:hint="eastAsia"/>
                <w:i w:val="0"/>
                <w:color w:val="auto"/>
                <w:lang w:eastAsia="ko-KR"/>
              </w:rPr>
              <w:t>수</w:t>
            </w:r>
          </w:p>
        </w:tc>
      </w:tr>
    </w:tbl>
    <w:p w:rsidR="00316C9C" w:rsidRDefault="00316C9C" w:rsidP="006C61F8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316C9C" w:rsidRDefault="00AD07F1" w:rsidP="008960B8">
            <w:pPr>
              <w:pStyle w:val="InfoBlue"/>
              <w:ind w:left="0"/>
              <w:rPr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선택장애 여행자</w:t>
            </w:r>
          </w:p>
        </w:tc>
      </w:tr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E949F4" w:rsidRDefault="00AD07F1" w:rsidP="008960B8">
            <w:pPr>
              <w:pStyle w:val="a9"/>
              <w:ind w:left="0"/>
              <w:rPr>
                <w:lang w:eastAsia="ko-KR"/>
              </w:rPr>
            </w:pPr>
            <w:r>
              <w:rPr>
                <w:rFonts w:hint="eastAsia"/>
                <w:iCs/>
                <w:lang w:eastAsia="ko-KR"/>
              </w:rPr>
              <w:t>주변 사람들에게 대구 여행 후기를 듣고 가고 싶어서 여러 번 들어왔으니 결정하지 못함. 궁금증이 있는 상태.</w:t>
            </w:r>
          </w:p>
        </w:tc>
      </w:tr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A82C9D" w:rsidRDefault="00AD07F1" w:rsidP="008960B8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추천단어 접속횟수</w:t>
            </w:r>
          </w:p>
        </w:tc>
      </w:tr>
    </w:tbl>
    <w:p w:rsidR="00931648" w:rsidRDefault="00931648" w:rsidP="006C61F8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316C9C" w:rsidRDefault="00AD07F1" w:rsidP="008960B8">
            <w:pPr>
              <w:pStyle w:val="InfoBlue"/>
              <w:ind w:left="0"/>
              <w:rPr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단골 여행자</w:t>
            </w:r>
          </w:p>
        </w:tc>
      </w:tr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E949F4" w:rsidRDefault="00AD07F1" w:rsidP="008960B8">
            <w:pPr>
              <w:pStyle w:val="a9"/>
              <w:ind w:left="0"/>
              <w:rPr>
                <w:lang w:eastAsia="ko-KR"/>
              </w:rPr>
            </w:pPr>
            <w:r>
              <w:rPr>
                <w:rFonts w:hint="eastAsia"/>
                <w:iCs/>
                <w:lang w:eastAsia="ko-KR"/>
              </w:rPr>
              <w:t>대구 여행을 좋아해서 여러 번 방문한 적이 있다. 다음 여행지를 찾기 위해 수시로 방문하고 검색해본다.</w:t>
            </w:r>
          </w:p>
        </w:tc>
      </w:tr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A82C9D" w:rsidRDefault="00AD07F1" w:rsidP="008960B8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접속 횟수</w:t>
            </w:r>
          </w:p>
        </w:tc>
      </w:tr>
    </w:tbl>
    <w:p w:rsidR="00931648" w:rsidRDefault="00931648" w:rsidP="006C61F8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316C9C" w:rsidRDefault="000D5B7C" w:rsidP="008960B8">
            <w:pPr>
              <w:pStyle w:val="InfoBlue"/>
              <w:ind w:left="0"/>
              <w:rPr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잠재 여행자</w:t>
            </w:r>
          </w:p>
        </w:tc>
      </w:tr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E949F4" w:rsidRDefault="000D5B7C" w:rsidP="008960B8">
            <w:pPr>
              <w:pStyle w:val="a9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부모님과 방문했을 땐 관광지 위주였고 여자친구와는 </w:t>
            </w:r>
            <w:proofErr w:type="spellStart"/>
            <w:r>
              <w:rPr>
                <w:rFonts w:hint="eastAsia"/>
                <w:lang w:eastAsia="ko-KR"/>
              </w:rPr>
              <w:t>맛집</w:t>
            </w:r>
            <w:proofErr w:type="spellEnd"/>
            <w:r>
              <w:rPr>
                <w:rFonts w:hint="eastAsia"/>
                <w:lang w:eastAsia="ko-KR"/>
              </w:rPr>
              <w:t xml:space="preserve"> 위주로 여행을 했다. 누구와 여행을 하는지에 따라 여행 테마가 바뀐다.</w:t>
            </w:r>
            <w:r w:rsidR="00931648" w:rsidRPr="00E949F4">
              <w:rPr>
                <w:rFonts w:hint="eastAsia"/>
                <w:lang w:eastAsia="ko-KR"/>
              </w:rPr>
              <w:t xml:space="preserve"> </w:t>
            </w:r>
          </w:p>
        </w:tc>
      </w:tr>
      <w:tr w:rsidR="00931648" w:rsidTr="008960B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Default="00931648" w:rsidP="008960B8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48" w:rsidRPr="00A82C9D" w:rsidRDefault="000D5B7C" w:rsidP="008960B8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>특정페이지 접속 횟수</w:t>
            </w:r>
          </w:p>
        </w:tc>
      </w:tr>
    </w:tbl>
    <w:p w:rsidR="00931648" w:rsidRPr="00931648" w:rsidRDefault="00931648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30" w:name="_Toc452813586"/>
      <w:bookmarkStart w:id="31" w:name="_Toc509300843"/>
      <w:bookmarkStart w:id="32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30"/>
      <w:bookmarkEnd w:id="31"/>
      <w:bookmarkEnd w:id="32"/>
    </w:p>
    <w:p w:rsidR="00E81957" w:rsidRPr="00E81957" w:rsidRDefault="00D12DE6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개발자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D275A5" w:rsidTr="00D275A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A5" w:rsidRDefault="00D275A5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A5" w:rsidRDefault="00D275A5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나개발</w:t>
            </w:r>
            <w:proofErr w:type="spellEnd"/>
          </w:p>
        </w:tc>
      </w:tr>
      <w:tr w:rsidR="00D275A5" w:rsidTr="00D275A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A5" w:rsidRDefault="00D275A5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A5" w:rsidRDefault="00D275A5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쇼핑몰을 구축하는 개발 인력. </w:t>
            </w:r>
          </w:p>
        </w:tc>
      </w:tr>
      <w:tr w:rsidR="00D275A5" w:rsidTr="00D275A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A5" w:rsidRDefault="00D275A5">
            <w:pPr>
              <w:rPr>
                <w:b/>
                <w:bCs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5A5" w:rsidRDefault="00D275A5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검색 상세 옵션 추가, 할인 및 쿠폰 상품에 적용, 기술 적용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달성률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100% 성공시키기</w:t>
            </w:r>
          </w:p>
        </w:tc>
      </w:tr>
    </w:tbl>
    <w:p w:rsidR="006C61F8" w:rsidRPr="00D275A5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3" w:name="_Toc467492734"/>
      <w:r>
        <w:rPr>
          <w:rFonts w:hint="eastAsia"/>
          <w:lang w:eastAsia="ko-KR"/>
        </w:rPr>
        <w:lastRenderedPageBreak/>
        <w:t>고객환경</w:t>
      </w:r>
      <w:bookmarkEnd w:id="33"/>
    </w:p>
    <w:p w:rsidR="001C000E" w:rsidRPr="001C000E" w:rsidRDefault="00400240" w:rsidP="00A82C9D">
      <w:pPr>
        <w:pStyle w:val="InfoBlu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A920C67" wp14:editId="0C5E53C5">
            <wp:extent cx="6072361" cy="374332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36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CE" w:rsidRDefault="0081270F">
      <w:pPr>
        <w:pStyle w:val="1"/>
        <w:rPr>
          <w:lang w:eastAsia="ko-KR"/>
        </w:rPr>
      </w:pPr>
      <w:bookmarkStart w:id="34" w:name="_Toc467492735"/>
      <w:bookmarkEnd w:id="22"/>
      <w:r>
        <w:rPr>
          <w:rFonts w:hint="eastAsia"/>
          <w:lang w:eastAsia="ko-KR"/>
        </w:rPr>
        <w:t>KPI</w:t>
      </w:r>
      <w:bookmarkEnd w:id="34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A82C9D" w:rsidRPr="00FC14FD" w:rsidRDefault="00A82C9D" w:rsidP="00A82C9D">
      <w:pPr>
        <w:pStyle w:val="InfoBlue"/>
        <w:rPr>
          <w:b/>
          <w:i w:val="0"/>
          <w:color w:val="auto"/>
          <w:lang w:eastAsia="ko-KR"/>
        </w:rPr>
      </w:pPr>
      <w:r w:rsidRPr="00FC14FD">
        <w:rPr>
          <w:rFonts w:hint="eastAsia"/>
          <w:b/>
          <w:i w:val="0"/>
          <w:color w:val="auto"/>
          <w:lang w:eastAsia="ko-KR"/>
        </w:rPr>
        <w:t>[</w:t>
      </w:r>
      <w:r w:rsidRPr="00FC14FD">
        <w:rPr>
          <w:b/>
          <w:i w:val="0"/>
          <w:color w:val="auto"/>
          <w:lang w:eastAsia="ko-KR"/>
        </w:rPr>
        <w:t>4</w:t>
      </w:r>
      <w:r w:rsidRPr="00FC14FD">
        <w:rPr>
          <w:rFonts w:hint="eastAsia"/>
          <w:b/>
          <w:i w:val="0"/>
          <w:color w:val="auto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FC14F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FC14FD" w:rsidRPr="00FC14F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Pr="00FC14F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FC14FD"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Pr="00FC14F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FC14FD"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Pr="00FC14F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FC14FD">
              <w:rPr>
                <w:rFonts w:hint="eastAsia"/>
                <w:lang w:eastAsia="ko-KR"/>
              </w:rPr>
              <w:t>내용</w:t>
            </w:r>
          </w:p>
        </w:tc>
      </w:tr>
      <w:tr w:rsidR="00FC14F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접속횟수</w:t>
            </w:r>
          </w:p>
        </w:tc>
        <w:tc>
          <w:tcPr>
            <w:tcW w:w="3260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하루에 접속한 횟수 </w:t>
            </w:r>
          </w:p>
        </w:tc>
        <w:tc>
          <w:tcPr>
            <w:tcW w:w="4063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회원당 하루에 접속한 횟수를 측정한다.</w:t>
            </w:r>
          </w:p>
        </w:tc>
      </w:tr>
      <w:tr w:rsidR="00FC14F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 w:rsidR="000F11E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3260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1년에 1만명 확보</w:t>
            </w:r>
          </w:p>
        </w:tc>
        <w:tc>
          <w:tcPr>
            <w:tcW w:w="4063" w:type="dxa"/>
          </w:tcPr>
          <w:p w:rsidR="00FC14FD" w:rsidRDefault="00FC14F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회원을 얼마나 확보했는지 측정한다.</w:t>
            </w:r>
          </w:p>
        </w:tc>
      </w:tr>
      <w:tr w:rsidR="00F22B1F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22B1F" w:rsidRDefault="00F22B1F" w:rsidP="00F22B1F">
            <w:pPr>
              <w:pStyle w:val="a9"/>
              <w:keepLines w:val="0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특정페이지 접속횟수</w:t>
            </w:r>
          </w:p>
        </w:tc>
        <w:tc>
          <w:tcPr>
            <w:tcW w:w="3260" w:type="dxa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특정페이지의 접속 횟수</w:t>
            </w:r>
          </w:p>
        </w:tc>
        <w:tc>
          <w:tcPr>
            <w:tcW w:w="4063" w:type="dxa"/>
          </w:tcPr>
          <w:p w:rsidR="00F22B1F" w:rsidRDefault="00F22B1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F22B1F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F22B1F" w:rsidRDefault="00E949F4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 단어 접속횟수</w:t>
            </w:r>
          </w:p>
        </w:tc>
        <w:tc>
          <w:tcPr>
            <w:tcW w:w="3260" w:type="dxa"/>
          </w:tcPr>
          <w:p w:rsidR="00F22B1F" w:rsidRDefault="00E949F4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 단어의 접속 횟수</w:t>
            </w:r>
          </w:p>
        </w:tc>
        <w:tc>
          <w:tcPr>
            <w:tcW w:w="4063" w:type="dxa"/>
          </w:tcPr>
          <w:p w:rsidR="00F22B1F" w:rsidRDefault="00E949F4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F22B1F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F22B1F" w:rsidRDefault="0013456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추천 단어 접속횟수</w:t>
            </w:r>
          </w:p>
        </w:tc>
        <w:tc>
          <w:tcPr>
            <w:tcW w:w="3260" w:type="dxa"/>
          </w:tcPr>
          <w:p w:rsidR="00F22B1F" w:rsidRDefault="0013456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추천 단어의 접속 횟수</w:t>
            </w:r>
          </w:p>
        </w:tc>
        <w:tc>
          <w:tcPr>
            <w:tcW w:w="4063" w:type="dxa"/>
          </w:tcPr>
          <w:p w:rsidR="00F22B1F" w:rsidRDefault="0013456F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추천한 단어에 얼마나 관심</w:t>
            </w:r>
            <w:r w:rsidR="00D1029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 측정한다.</w:t>
            </w: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FC14FD" w:rsidRDefault="00FC14FD" w:rsidP="00FC14FD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기술적용 </w:t>
      </w:r>
      <w:proofErr w:type="spell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>: 달성한 기술 요소/계획한 기술요소</w:t>
      </w:r>
    </w:p>
    <w:p w:rsidR="00F346A3" w:rsidRDefault="00FC14FD" w:rsidP="00FC14FD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lastRenderedPageBreak/>
        <w:t xml:space="preserve">☞ </w:t>
      </w:r>
      <w:r>
        <w:rPr>
          <w:rFonts w:hint="eastAsia"/>
          <w:lang w:eastAsia="ko-KR"/>
        </w:rPr>
        <w:t>기술 요소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1. 툴 프로그램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STS, </w:t>
      </w:r>
      <w:proofErr w:type="spellStart"/>
      <w:r>
        <w:rPr>
          <w:rFonts w:hint="eastAsia"/>
          <w:lang w:eastAsia="ko-KR"/>
        </w:rPr>
        <w:t>PyCharm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Git</w:t>
      </w:r>
      <w:proofErr w:type="spellEnd"/>
      <w:r>
        <w:rPr>
          <w:rFonts w:hint="eastAsia"/>
          <w:lang w:eastAsia="ko-KR"/>
        </w:rPr>
        <w:t xml:space="preserve"> Client/Server, Eclipse, </w:t>
      </w:r>
      <w:proofErr w:type="spellStart"/>
      <w:r>
        <w:rPr>
          <w:rFonts w:hint="eastAsia"/>
          <w:lang w:eastAsia="ko-KR"/>
        </w:rPr>
        <w:t>EditPlus</w:t>
      </w:r>
      <w:proofErr w:type="spellEnd"/>
      <w:r>
        <w:rPr>
          <w:rFonts w:hint="eastAsia"/>
          <w:lang w:eastAsia="ko-KR"/>
        </w:rPr>
        <w:t>, VIM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2. 컴퓨터 언어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Java, Java script, Python,</w:t>
      </w:r>
      <w:r w:rsidR="00F4241D">
        <w:rPr>
          <w:rFonts w:hint="eastAsia"/>
          <w:lang w:eastAsia="ko-KR"/>
        </w:rPr>
        <w:t xml:space="preserve"> JSP,</w:t>
      </w:r>
      <w:r>
        <w:rPr>
          <w:rFonts w:hint="eastAsia"/>
          <w:lang w:eastAsia="ko-KR"/>
        </w:rPr>
        <w:t xml:space="preserve"> HTML5, CSS, SQL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3. 데이터 베이스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MySQL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4. 관련 기술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AJAX, </w:t>
      </w:r>
      <w:proofErr w:type="spellStart"/>
      <w:r>
        <w:rPr>
          <w:rFonts w:hint="eastAsia"/>
          <w:lang w:eastAsia="ko-KR"/>
        </w:rPr>
        <w:t>JQuery</w:t>
      </w:r>
      <w:proofErr w:type="spellEnd"/>
      <w:r>
        <w:rPr>
          <w:rFonts w:hint="eastAsia"/>
          <w:lang w:eastAsia="ko-KR"/>
        </w:rPr>
        <w:t>, Spring, 형상관리</w:t>
      </w:r>
    </w:p>
    <w:p w:rsidR="00F346A3" w:rsidRDefault="00F346A3" w:rsidP="00FC14FD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5, </w:t>
      </w:r>
      <w:proofErr w:type="spellStart"/>
      <w:r>
        <w:rPr>
          <w:rFonts w:hint="eastAsia"/>
          <w:lang w:eastAsia="ko-KR"/>
        </w:rPr>
        <w:t>빅데이터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빅데이터</w:t>
      </w:r>
      <w:proofErr w:type="spellEnd"/>
      <w:r>
        <w:rPr>
          <w:rFonts w:hint="eastAsia"/>
          <w:lang w:eastAsia="ko-KR"/>
        </w:rPr>
        <w:t xml:space="preserve"> 수집, 분석(Pandas), 저장, 시각화,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텍스트마이닝</w:t>
      </w:r>
      <w:proofErr w:type="spellEnd"/>
    </w:p>
    <w:p w:rsidR="00631A0D" w:rsidRPr="00507E88" w:rsidRDefault="00F346A3" w:rsidP="00507E88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6. 아키텍처 설계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비전 문서, 페르소나, </w:t>
      </w:r>
      <w:proofErr w:type="spellStart"/>
      <w:r>
        <w:rPr>
          <w:rFonts w:hint="eastAsia"/>
          <w:lang w:eastAsia="ko-KR"/>
        </w:rPr>
        <w:t>Usecase</w:t>
      </w:r>
      <w:proofErr w:type="spellEnd"/>
      <w:r>
        <w:rPr>
          <w:rFonts w:hint="eastAsia"/>
          <w:lang w:eastAsia="ko-KR"/>
        </w:rPr>
        <w:t xml:space="preserve"> Diagram, </w:t>
      </w:r>
      <w:proofErr w:type="spellStart"/>
      <w:r>
        <w:rPr>
          <w:rFonts w:hint="eastAsia"/>
          <w:lang w:eastAsia="ko-KR"/>
        </w:rPr>
        <w:t>Usecase</w:t>
      </w:r>
      <w:proofErr w:type="spellEnd"/>
      <w:r>
        <w:rPr>
          <w:rFonts w:hint="eastAsia"/>
          <w:lang w:eastAsia="ko-KR"/>
        </w:rPr>
        <w:t xml:space="preserve"> 명세서, Activity Diagram, Class Diagram, </w:t>
      </w:r>
      <w:proofErr w:type="spellStart"/>
      <w:r>
        <w:rPr>
          <w:rFonts w:hint="eastAsia"/>
          <w:lang w:eastAsia="ko-KR"/>
        </w:rPr>
        <w:t>목업</w:t>
      </w:r>
      <w:proofErr w:type="spellEnd"/>
    </w:p>
    <w:sectPr w:rsidR="00631A0D" w:rsidRPr="00507E88" w:rsidSect="00067E72">
      <w:headerReference w:type="default" r:id="rId13"/>
      <w:footerReference w:type="default" r:id="rId14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1F4" w:rsidRDefault="00E001F4">
      <w:pPr>
        <w:spacing w:line="240" w:lineRule="auto"/>
      </w:pPr>
      <w:r>
        <w:separator/>
      </w:r>
    </w:p>
  </w:endnote>
  <w:endnote w:type="continuationSeparator" w:id="0">
    <w:p w:rsidR="00E001F4" w:rsidRDefault="00E0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0B2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0B28" w:rsidRDefault="00140B28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0B28" w:rsidRDefault="00140B28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029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0B28" w:rsidRDefault="00140B28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348D0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140B28" w:rsidRDefault="00140B28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1F4" w:rsidRDefault="00E001F4">
      <w:pPr>
        <w:spacing w:line="240" w:lineRule="auto"/>
      </w:pPr>
      <w:r>
        <w:separator/>
      </w:r>
    </w:p>
  </w:footnote>
  <w:footnote w:type="continuationSeparator" w:id="0">
    <w:p w:rsidR="00E001F4" w:rsidRDefault="00E0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28" w:rsidRDefault="00140B28">
    <w:pPr>
      <w:rPr>
        <w:rFonts w:cs="Times New Roman"/>
        <w:sz w:val="24"/>
        <w:szCs w:val="24"/>
      </w:rPr>
    </w:pPr>
  </w:p>
  <w:p w:rsidR="00140B28" w:rsidRDefault="00140B28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140B28" w:rsidRDefault="00140B28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eastAsia="ko-KR"/>
      </w:rPr>
      <w:t>한국 IT 교육원</w:t>
    </w:r>
    <w:r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140B28" w:rsidRDefault="00140B28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140B28" w:rsidRDefault="00140B28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0B2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140B2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2018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&gt;</w:t>
          </w:r>
        </w:p>
      </w:tc>
    </w:tr>
    <w:tr w:rsidR="00140B28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0B28" w:rsidRDefault="00140B28">
          <w:r>
            <w:rPr>
              <w:rFonts w:hint="eastAsia"/>
              <w:lang w:eastAsia="ko-KR"/>
            </w:rPr>
            <w:t>HKIT-VD-01</w:t>
          </w:r>
        </w:p>
      </w:tc>
    </w:tr>
  </w:tbl>
  <w:p w:rsidR="00140B28" w:rsidRDefault="00140B28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28C3B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3875BC"/>
    <w:multiLevelType w:val="hybridMultilevel"/>
    <w:tmpl w:val="0FFC8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753041"/>
    <w:multiLevelType w:val="hybridMultilevel"/>
    <w:tmpl w:val="F3CC873E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9975E3"/>
    <w:multiLevelType w:val="hybridMultilevel"/>
    <w:tmpl w:val="CCDA64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096333"/>
    <w:multiLevelType w:val="hybridMultilevel"/>
    <w:tmpl w:val="AFDC33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4742CF"/>
    <w:multiLevelType w:val="hybridMultilevel"/>
    <w:tmpl w:val="AA483446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1484FB9"/>
    <w:multiLevelType w:val="hybridMultilevel"/>
    <w:tmpl w:val="D72680B4"/>
    <w:lvl w:ilvl="0" w:tplc="B802CED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AF5343"/>
    <w:multiLevelType w:val="hybridMultilevel"/>
    <w:tmpl w:val="0C463EC0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AB743D"/>
    <w:multiLevelType w:val="hybridMultilevel"/>
    <w:tmpl w:val="D3EEFE20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B2515D"/>
    <w:multiLevelType w:val="hybridMultilevel"/>
    <w:tmpl w:val="D0CE1362"/>
    <w:lvl w:ilvl="0" w:tplc="6D8C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03A76"/>
    <w:rsid w:val="00015A68"/>
    <w:rsid w:val="00017FC9"/>
    <w:rsid w:val="00033D65"/>
    <w:rsid w:val="000508F1"/>
    <w:rsid w:val="000533DE"/>
    <w:rsid w:val="000615CE"/>
    <w:rsid w:val="0006471C"/>
    <w:rsid w:val="00067596"/>
    <w:rsid w:val="00067A55"/>
    <w:rsid w:val="00067E72"/>
    <w:rsid w:val="00093772"/>
    <w:rsid w:val="00097D54"/>
    <w:rsid w:val="000C1716"/>
    <w:rsid w:val="000D5B7C"/>
    <w:rsid w:val="000E3FD7"/>
    <w:rsid w:val="000E79DA"/>
    <w:rsid w:val="000F11E0"/>
    <w:rsid w:val="000F2FB5"/>
    <w:rsid w:val="000F44F0"/>
    <w:rsid w:val="00100C76"/>
    <w:rsid w:val="00115513"/>
    <w:rsid w:val="00117EB9"/>
    <w:rsid w:val="00127D5A"/>
    <w:rsid w:val="0013456F"/>
    <w:rsid w:val="00140B28"/>
    <w:rsid w:val="00141594"/>
    <w:rsid w:val="00190A6F"/>
    <w:rsid w:val="00196666"/>
    <w:rsid w:val="001C000E"/>
    <w:rsid w:val="001C255B"/>
    <w:rsid w:val="001C6E3C"/>
    <w:rsid w:val="002008AD"/>
    <w:rsid w:val="002151AA"/>
    <w:rsid w:val="002223AD"/>
    <w:rsid w:val="00225C1C"/>
    <w:rsid w:val="002429BC"/>
    <w:rsid w:val="00244887"/>
    <w:rsid w:val="002707CB"/>
    <w:rsid w:val="002A33B6"/>
    <w:rsid w:val="002A37D7"/>
    <w:rsid w:val="002A695C"/>
    <w:rsid w:val="002B2ABD"/>
    <w:rsid w:val="002B3C17"/>
    <w:rsid w:val="002C3030"/>
    <w:rsid w:val="002E31EB"/>
    <w:rsid w:val="002F2014"/>
    <w:rsid w:val="002F673E"/>
    <w:rsid w:val="003074C1"/>
    <w:rsid w:val="00311FFB"/>
    <w:rsid w:val="003142F8"/>
    <w:rsid w:val="00316C9C"/>
    <w:rsid w:val="00321927"/>
    <w:rsid w:val="003301DF"/>
    <w:rsid w:val="00345ABE"/>
    <w:rsid w:val="00350331"/>
    <w:rsid w:val="0035460F"/>
    <w:rsid w:val="00396794"/>
    <w:rsid w:val="003B0DBE"/>
    <w:rsid w:val="003B4C2E"/>
    <w:rsid w:val="003C6227"/>
    <w:rsid w:val="003F1EC2"/>
    <w:rsid w:val="003F1F62"/>
    <w:rsid w:val="00400240"/>
    <w:rsid w:val="00415725"/>
    <w:rsid w:val="00426B64"/>
    <w:rsid w:val="00471CD0"/>
    <w:rsid w:val="0047689D"/>
    <w:rsid w:val="00481371"/>
    <w:rsid w:val="0048516F"/>
    <w:rsid w:val="004A2C95"/>
    <w:rsid w:val="004A7BEE"/>
    <w:rsid w:val="004B0621"/>
    <w:rsid w:val="004B33E5"/>
    <w:rsid w:val="004D6292"/>
    <w:rsid w:val="004F35AB"/>
    <w:rsid w:val="00507E88"/>
    <w:rsid w:val="005144C1"/>
    <w:rsid w:val="00545CAB"/>
    <w:rsid w:val="00561CD3"/>
    <w:rsid w:val="00576FC6"/>
    <w:rsid w:val="005B0075"/>
    <w:rsid w:val="005D7128"/>
    <w:rsid w:val="0060720B"/>
    <w:rsid w:val="00610E27"/>
    <w:rsid w:val="00631A0D"/>
    <w:rsid w:val="0063523D"/>
    <w:rsid w:val="00662179"/>
    <w:rsid w:val="006B0E49"/>
    <w:rsid w:val="006C2CEF"/>
    <w:rsid w:val="006C3772"/>
    <w:rsid w:val="006C61F8"/>
    <w:rsid w:val="007233DF"/>
    <w:rsid w:val="00777F2A"/>
    <w:rsid w:val="00784B66"/>
    <w:rsid w:val="00784CF2"/>
    <w:rsid w:val="007B4352"/>
    <w:rsid w:val="007E661A"/>
    <w:rsid w:val="007F0228"/>
    <w:rsid w:val="0081270F"/>
    <w:rsid w:val="00861E13"/>
    <w:rsid w:val="008664B5"/>
    <w:rsid w:val="008678E5"/>
    <w:rsid w:val="008A283B"/>
    <w:rsid w:val="008E63F2"/>
    <w:rsid w:val="00900933"/>
    <w:rsid w:val="009061AD"/>
    <w:rsid w:val="00920029"/>
    <w:rsid w:val="00926333"/>
    <w:rsid w:val="00930918"/>
    <w:rsid w:val="00931648"/>
    <w:rsid w:val="00935A5B"/>
    <w:rsid w:val="009375DF"/>
    <w:rsid w:val="009477E9"/>
    <w:rsid w:val="0095086A"/>
    <w:rsid w:val="00951A31"/>
    <w:rsid w:val="009608BE"/>
    <w:rsid w:val="0096176B"/>
    <w:rsid w:val="009973E3"/>
    <w:rsid w:val="009A2B43"/>
    <w:rsid w:val="009B480F"/>
    <w:rsid w:val="009C4681"/>
    <w:rsid w:val="009D4ECD"/>
    <w:rsid w:val="009E0997"/>
    <w:rsid w:val="00A060A7"/>
    <w:rsid w:val="00A076E5"/>
    <w:rsid w:val="00A2612F"/>
    <w:rsid w:val="00A329DA"/>
    <w:rsid w:val="00A348D0"/>
    <w:rsid w:val="00A44CC3"/>
    <w:rsid w:val="00A53C3E"/>
    <w:rsid w:val="00A735DE"/>
    <w:rsid w:val="00A82C9D"/>
    <w:rsid w:val="00A9313C"/>
    <w:rsid w:val="00A94869"/>
    <w:rsid w:val="00A97B02"/>
    <w:rsid w:val="00AA30F1"/>
    <w:rsid w:val="00AB4F2D"/>
    <w:rsid w:val="00AC3493"/>
    <w:rsid w:val="00AD07F1"/>
    <w:rsid w:val="00AE0F74"/>
    <w:rsid w:val="00AF0695"/>
    <w:rsid w:val="00AF791A"/>
    <w:rsid w:val="00B01F32"/>
    <w:rsid w:val="00B047E3"/>
    <w:rsid w:val="00B2270C"/>
    <w:rsid w:val="00B2578A"/>
    <w:rsid w:val="00B44A6B"/>
    <w:rsid w:val="00B52D0B"/>
    <w:rsid w:val="00B557EE"/>
    <w:rsid w:val="00B9254C"/>
    <w:rsid w:val="00C014DF"/>
    <w:rsid w:val="00C02C47"/>
    <w:rsid w:val="00C04492"/>
    <w:rsid w:val="00C07250"/>
    <w:rsid w:val="00C07A3F"/>
    <w:rsid w:val="00C75B77"/>
    <w:rsid w:val="00C80675"/>
    <w:rsid w:val="00C855C6"/>
    <w:rsid w:val="00CB2B43"/>
    <w:rsid w:val="00CC6AF3"/>
    <w:rsid w:val="00CD1EAF"/>
    <w:rsid w:val="00CE47B7"/>
    <w:rsid w:val="00D06CF7"/>
    <w:rsid w:val="00D1029C"/>
    <w:rsid w:val="00D12DE6"/>
    <w:rsid w:val="00D13E24"/>
    <w:rsid w:val="00D275A5"/>
    <w:rsid w:val="00D51B1D"/>
    <w:rsid w:val="00D60295"/>
    <w:rsid w:val="00D90D43"/>
    <w:rsid w:val="00D954DE"/>
    <w:rsid w:val="00DC418D"/>
    <w:rsid w:val="00DD638B"/>
    <w:rsid w:val="00DE1C7B"/>
    <w:rsid w:val="00DE6D4D"/>
    <w:rsid w:val="00DF1A1E"/>
    <w:rsid w:val="00DF738A"/>
    <w:rsid w:val="00E001F4"/>
    <w:rsid w:val="00E13C38"/>
    <w:rsid w:val="00E6145D"/>
    <w:rsid w:val="00E81957"/>
    <w:rsid w:val="00E8549A"/>
    <w:rsid w:val="00E93844"/>
    <w:rsid w:val="00E949F4"/>
    <w:rsid w:val="00E95F6B"/>
    <w:rsid w:val="00EA2BC7"/>
    <w:rsid w:val="00EA68A1"/>
    <w:rsid w:val="00EA68DC"/>
    <w:rsid w:val="00EA712D"/>
    <w:rsid w:val="00EC3758"/>
    <w:rsid w:val="00ED7847"/>
    <w:rsid w:val="00EE7A34"/>
    <w:rsid w:val="00EF390C"/>
    <w:rsid w:val="00F060DA"/>
    <w:rsid w:val="00F06887"/>
    <w:rsid w:val="00F13BB6"/>
    <w:rsid w:val="00F22B1F"/>
    <w:rsid w:val="00F25827"/>
    <w:rsid w:val="00F346A3"/>
    <w:rsid w:val="00F4241D"/>
    <w:rsid w:val="00F47623"/>
    <w:rsid w:val="00F86505"/>
    <w:rsid w:val="00FA7C83"/>
    <w:rsid w:val="00FC14FD"/>
    <w:rsid w:val="00FD4267"/>
    <w:rsid w:val="00FE5799"/>
    <w:rsid w:val="00FF0D1C"/>
    <w:rsid w:val="00FF24A0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ur.daegu.go.kr/kor/index.d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B79C8-8D1A-4718-AB7D-853853A9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2207</TotalTime>
  <Pages>10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4239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91</cp:revision>
  <cp:lastPrinted>2000-09-21T22:13:00Z</cp:lastPrinted>
  <dcterms:created xsi:type="dcterms:W3CDTF">2018-08-08T03:12:00Z</dcterms:created>
  <dcterms:modified xsi:type="dcterms:W3CDTF">2018-09-11T03:13:00Z</dcterms:modified>
</cp:coreProperties>
</file>